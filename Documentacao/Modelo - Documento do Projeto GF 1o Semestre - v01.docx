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6FB9D3A4" w14:textId="11406612" w:rsidR="007C109A" w:rsidRDefault="007C109A" w:rsidP="007C109A">
      <w:pPr>
        <w:pStyle w:val="NormalGrande"/>
      </w:pPr>
      <w:r>
        <w:t xml:space="preserve">alexandre </w:t>
      </w:r>
    </w:p>
    <w:p w14:paraId="6A8C3F34" w14:textId="6E987390" w:rsidR="007C109A" w:rsidRDefault="007C109A" w:rsidP="007C109A">
      <w:pPr>
        <w:pStyle w:val="NormalGrande"/>
      </w:pPr>
      <w:r>
        <w:t>arthur</w:t>
      </w:r>
    </w:p>
    <w:p w14:paraId="69964FE6" w14:textId="5D05B827" w:rsidR="007C109A" w:rsidRDefault="007C109A" w:rsidP="007C109A">
      <w:pPr>
        <w:pStyle w:val="NormalGrande"/>
      </w:pPr>
      <w:r>
        <w:t>raines</w:t>
      </w:r>
    </w:p>
    <w:p w14:paraId="3F768FC7" w14:textId="419150A7" w:rsidR="007C109A" w:rsidRPr="004C56C6" w:rsidRDefault="007C109A" w:rsidP="007C109A">
      <w:pPr>
        <w:pStyle w:val="NormalGrande"/>
      </w:pPr>
      <w:r>
        <w:t>david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3290704C" w:rsidR="00DB04D5" w:rsidRPr="004C56C6" w:rsidRDefault="007C109A" w:rsidP="00DB04D5">
      <w:pPr>
        <w:pStyle w:val="NormalGrande"/>
      </w:pPr>
      <w:r>
        <w:t>frigologia – controle de temperatura em freezers horizontais e verticais de carne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7077BD9" w:rsidR="00370E34" w:rsidRDefault="00A379BB" w:rsidP="00E07423">
      <w:pPr>
        <w:pStyle w:val="NormalGrande"/>
      </w:pPr>
      <w:r>
        <w:t>20</w:t>
      </w:r>
      <w:r w:rsidR="007C109A">
        <w:t>20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20852DA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Arduino</w:t>
      </w:r>
      <w:r w:rsidR="007C3A60">
        <w:rPr>
          <w:b/>
          <w:noProof/>
        </w:rPr>
        <w:t>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35F1FF2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 w:rsidR="00C17003">
        <w:rPr>
          <w:b/>
          <w:noProof/>
        </w:rPr>
        <w:t xml:space="preserve">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C17003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46146C21" w14:textId="77777777" w:rsidR="00A53FEA" w:rsidRPr="003F4E12" w:rsidRDefault="00A53FEA" w:rsidP="00A53FEA">
      <w:r w:rsidRPr="003F4E12">
        <w:t xml:space="preserve">Mercado de </w:t>
      </w:r>
      <w:proofErr w:type="spellStart"/>
      <w:r w:rsidRPr="003F4E12">
        <w:t>IoT</w:t>
      </w:r>
      <w:proofErr w:type="spellEnd"/>
      <w:r w:rsidRPr="003F4E12">
        <w:t xml:space="preserve"> e números</w:t>
      </w:r>
      <w:r>
        <w:t xml:space="preserve">. Preocupações com sustentabilidade, controle de </w:t>
      </w:r>
      <w:proofErr w:type="gramStart"/>
      <w:r>
        <w:t>custos, etc.</w:t>
      </w:r>
      <w:proofErr w:type="gramEnd"/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3B7240CF" w14:textId="77777777" w:rsidR="00A53FEA" w:rsidRDefault="00A53FEA" w:rsidP="00A53FEA">
      <w:r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t>diagrama da solução</w:t>
      </w:r>
      <w:bookmarkEnd w:id="8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9" w:name="_Toc512519593"/>
      <w:r>
        <w:lastRenderedPageBreak/>
        <w:t>PLANEJAMENTO DO PROJETO</w:t>
      </w:r>
      <w:bookmarkEnd w:id="9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0" w:name="_Toc512519594"/>
      <w:r w:rsidRPr="00192CAB">
        <w:rPr>
          <w:b/>
        </w:rPr>
        <w:t>Definição da Equipe do projeto</w:t>
      </w:r>
      <w:bookmarkEnd w:id="10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 xml:space="preserve">, Time de </w:t>
      </w:r>
      <w:proofErr w:type="gramStart"/>
      <w:r w:rsidR="00124F5F">
        <w:t>Desenvolvimento, etc.</w:t>
      </w:r>
      <w:proofErr w:type="gramEnd"/>
      <w:r w:rsidR="00124F5F">
        <w:t xml:space="preserve">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1" w:name="_Toc512519595"/>
      <w:r w:rsidRPr="00192CAB">
        <w:rPr>
          <w:b/>
        </w:rPr>
        <w:t>PROCESSO E FERRAMENTA DE GESTÃO DE PROJETOS</w:t>
      </w:r>
      <w:bookmarkEnd w:id="11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2" w:name="_Toc512519596"/>
      <w:r w:rsidRPr="00192CAB">
        <w:rPr>
          <w:b/>
        </w:rPr>
        <w:t>Gestão dos Riscos do Projeto</w:t>
      </w:r>
      <w:bookmarkEnd w:id="12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3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3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4" w:name="_Toc512519598"/>
      <w:r w:rsidRPr="00192CAB">
        <w:rPr>
          <w:b/>
        </w:rPr>
        <w:t>Sprints / sprint backlog</w:t>
      </w:r>
      <w:bookmarkEnd w:id="14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C17003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5" w:name="_Toc512519599"/>
      <w:r>
        <w:rPr>
          <w:color w:val="000000"/>
        </w:rPr>
        <w:lastRenderedPageBreak/>
        <w:t>desenvolvimento do projeto</w:t>
      </w:r>
      <w:bookmarkEnd w:id="15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6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7" w:name="_Toc512519601"/>
      <w:r w:rsidRPr="00192CAB">
        <w:rPr>
          <w:b/>
        </w:rPr>
        <w:t>Solução Técnica - Aplicação</w:t>
      </w:r>
      <w:bookmarkEnd w:id="17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18" w:name="_Toc512519602"/>
      <w:r w:rsidRPr="00192CAB">
        <w:rPr>
          <w:b/>
        </w:rPr>
        <w:t>Banco de Dados</w:t>
      </w:r>
      <w:bookmarkEnd w:id="18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19" w:name="_Toc512519603"/>
      <w:r w:rsidRPr="00192CAB">
        <w:rPr>
          <w:b/>
        </w:rPr>
        <w:t>Protótipo das telas, lógica e usabilidade</w:t>
      </w:r>
      <w:bookmarkEnd w:id="19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0" w:name="_Toc512519604"/>
      <w:r w:rsidRPr="00192CAB">
        <w:rPr>
          <w:b/>
        </w:rPr>
        <w:t>Testes</w:t>
      </w:r>
      <w:bookmarkEnd w:id="20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6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1" w:name="_Toc512519605"/>
      <w:r>
        <w:lastRenderedPageBreak/>
        <w:t>implantação do projeto</w:t>
      </w:r>
      <w:bookmarkEnd w:id="21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2" w:name="_Toc512519606"/>
      <w:r w:rsidRPr="00192CAB">
        <w:rPr>
          <w:b/>
        </w:rPr>
        <w:t>Manual de Instalação da solução</w:t>
      </w:r>
      <w:bookmarkEnd w:id="22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3" w:name="_Toc512519607"/>
      <w:r w:rsidRPr="00192CAB">
        <w:rPr>
          <w:b/>
        </w:rPr>
        <w:t>Processo de Atendimento e Suporte</w:t>
      </w:r>
      <w:bookmarkEnd w:id="23"/>
      <w:r w:rsidR="00C17003">
        <w:rPr>
          <w:b/>
        </w:rPr>
        <w:t xml:space="preserve"> / FERRAMENTA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C17003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4" w:name="_Ref125307146"/>
      <w:bookmarkStart w:id="25" w:name="_Toc125374527"/>
      <w:bookmarkStart w:id="26" w:name="_Toc156754424"/>
      <w:bookmarkStart w:id="27" w:name="_Toc512519608"/>
      <w:r>
        <w:lastRenderedPageBreak/>
        <w:t>CONCLUSÕES</w:t>
      </w:r>
      <w:bookmarkEnd w:id="24"/>
      <w:bookmarkEnd w:id="25"/>
      <w:bookmarkEnd w:id="26"/>
      <w:bookmarkEnd w:id="27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28" w:name="_Toc512519609"/>
      <w:r w:rsidRPr="00192CAB">
        <w:rPr>
          <w:b/>
        </w:rPr>
        <w:t>resultados</w:t>
      </w:r>
      <w:bookmarkEnd w:id="28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29" w:name="_Toc512519610"/>
      <w:r w:rsidRPr="00192CAB">
        <w:rPr>
          <w:b/>
        </w:rPr>
        <w:t>Processo de aprendizado com o projeto</w:t>
      </w:r>
      <w:bookmarkEnd w:id="29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0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0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1" w:name="_Toc124080469"/>
      <w:bookmarkStart w:id="32" w:name="_Toc125201972"/>
      <w:bookmarkStart w:id="33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4" w:name="_Toc156754425"/>
      <w:bookmarkStart w:id="35" w:name="_Toc512519612"/>
      <w:r w:rsidRPr="00B55442">
        <w:lastRenderedPageBreak/>
        <w:t>ReferÊncias</w:t>
      </w:r>
      <w:bookmarkEnd w:id="31"/>
      <w:bookmarkEnd w:id="32"/>
      <w:bookmarkEnd w:id="33"/>
      <w:bookmarkEnd w:id="34"/>
      <w:bookmarkEnd w:id="35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8D656" w14:textId="77777777" w:rsidR="00FA3DD7" w:rsidRDefault="00FA3DD7">
      <w:r>
        <w:separator/>
      </w:r>
    </w:p>
    <w:p w14:paraId="10935FCF" w14:textId="77777777" w:rsidR="00FA3DD7" w:rsidRDefault="00FA3DD7"/>
    <w:p w14:paraId="00CF5561" w14:textId="77777777" w:rsidR="00FA3DD7" w:rsidRDefault="00FA3DD7"/>
    <w:p w14:paraId="2D0B212A" w14:textId="77777777" w:rsidR="00FA3DD7" w:rsidRDefault="00FA3DD7"/>
  </w:endnote>
  <w:endnote w:type="continuationSeparator" w:id="0">
    <w:p w14:paraId="77AF0F07" w14:textId="77777777" w:rsidR="00FA3DD7" w:rsidRDefault="00FA3DD7">
      <w:r>
        <w:continuationSeparator/>
      </w:r>
    </w:p>
    <w:p w14:paraId="11E06DA7" w14:textId="77777777" w:rsidR="00FA3DD7" w:rsidRDefault="00FA3DD7"/>
    <w:p w14:paraId="69DB6353" w14:textId="77777777" w:rsidR="00FA3DD7" w:rsidRDefault="00FA3DD7"/>
    <w:p w14:paraId="207E682E" w14:textId="77777777" w:rsidR="00FA3DD7" w:rsidRDefault="00FA3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D5BC9" w14:textId="77777777" w:rsidR="00FA3DD7" w:rsidRDefault="00FA3DD7">
      <w:r>
        <w:separator/>
      </w:r>
    </w:p>
    <w:p w14:paraId="0D070025" w14:textId="77777777" w:rsidR="00FA3DD7" w:rsidRDefault="00FA3DD7"/>
    <w:p w14:paraId="609D41EA" w14:textId="77777777" w:rsidR="00FA3DD7" w:rsidRDefault="00FA3DD7"/>
    <w:p w14:paraId="0BF689E0" w14:textId="77777777" w:rsidR="00FA3DD7" w:rsidRDefault="00FA3DD7"/>
  </w:footnote>
  <w:footnote w:type="continuationSeparator" w:id="0">
    <w:p w14:paraId="7604964C" w14:textId="77777777" w:rsidR="00FA3DD7" w:rsidRDefault="00FA3DD7">
      <w:r>
        <w:continuationSeparator/>
      </w:r>
    </w:p>
    <w:p w14:paraId="2906E051" w14:textId="77777777" w:rsidR="00FA3DD7" w:rsidRDefault="00FA3DD7"/>
    <w:p w14:paraId="07D83CE6" w14:textId="77777777" w:rsidR="00FA3DD7" w:rsidRDefault="00FA3DD7"/>
    <w:p w14:paraId="0DA5033F" w14:textId="77777777" w:rsidR="00FA3DD7" w:rsidRDefault="00FA3D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B893C" w14:textId="77777777" w:rsidR="00555AE7" w:rsidRDefault="0060123F" w:rsidP="008828E4">
    <w:pPr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3DD7">
      <w:rPr>
        <w:noProof/>
      </w:rPr>
      <w:pict w14:anchorId="78B2C1E4">
        <v:rect id="Retângulo 2" o:spid="_x0000_s2072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FA3DD7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FA3DD7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FA3DD7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FA3DD7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FA3DD7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09A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3DD7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65</TotalTime>
  <Pages>13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DAVID RAFAEL MARIANO DOS SANTOS MOURA</cp:lastModifiedBy>
  <cp:revision>44</cp:revision>
  <cp:lastPrinted>2009-11-04T00:12:00Z</cp:lastPrinted>
  <dcterms:created xsi:type="dcterms:W3CDTF">2017-11-20T21:48:00Z</dcterms:created>
  <dcterms:modified xsi:type="dcterms:W3CDTF">2020-12-03T19:42:00Z</dcterms:modified>
</cp:coreProperties>
</file>